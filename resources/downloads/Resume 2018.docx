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68ADA" w14:textId="67EA6636" w:rsidR="00C067C5" w:rsidRPr="00843164" w:rsidRDefault="00387133">
      <w:pPr>
        <w:pStyle w:val="Title"/>
      </w:pPr>
      <w:r>
        <w:t>Mason Phillips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072"/>
      </w:tblGrid>
      <w:tr w:rsidR="00260D3F" w:rsidRPr="00843164" w14:paraId="175A4C52" w14:textId="77777777" w:rsidTr="00843164">
        <w:trPr>
          <w:tblHeader/>
        </w:trPr>
        <w:tc>
          <w:tcPr>
            <w:tcW w:w="5000" w:type="pct"/>
          </w:tcPr>
          <w:p w14:paraId="79E9BF3C" w14:textId="0CDCF10A" w:rsidR="00260D3F" w:rsidRPr="00843164" w:rsidRDefault="00387133">
            <w:pPr>
              <w:pStyle w:val="ContactInfo"/>
            </w:pPr>
            <w:r>
              <w:t>300 Water Tower San Marcos TX</w:t>
            </w:r>
            <w:r w:rsidR="00260D3F" w:rsidRPr="00843164">
              <w:t> | </w:t>
            </w:r>
            <w:r>
              <w:t>512.412.1623</w:t>
            </w:r>
            <w:r w:rsidR="00260D3F" w:rsidRPr="00843164">
              <w:t> | </w:t>
            </w:r>
            <w:r>
              <w:t>math.matrix@icloud.com</w:t>
            </w:r>
          </w:p>
        </w:tc>
      </w:tr>
    </w:tbl>
    <w:p w14:paraId="7E2EB270" w14:textId="706AC4C5" w:rsidR="00C067C5" w:rsidRPr="00843164" w:rsidRDefault="00A530F5" w:rsidP="002563E8">
      <w:pPr>
        <w:pStyle w:val="Heading1"/>
      </w:pPr>
      <w:r>
        <w:t>Summary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39B912AE" w14:textId="77777777" w:rsidTr="00843164">
        <w:trPr>
          <w:tblHeader/>
        </w:trPr>
        <w:tc>
          <w:tcPr>
            <w:tcW w:w="5000" w:type="pct"/>
          </w:tcPr>
          <w:p w14:paraId="60806BEB" w14:textId="3B29E6F3" w:rsidR="00260D3F" w:rsidRPr="00843164" w:rsidRDefault="002E7866">
            <w:r>
              <w:t xml:space="preserve">Software Engineer with </w:t>
            </w:r>
            <w:r w:rsidR="00C16D6B">
              <w:t>several</w:t>
            </w:r>
            <w:bookmarkStart w:id="0" w:name="_GoBack"/>
            <w:bookmarkEnd w:id="0"/>
            <w:r>
              <w:t xml:space="preserve"> years of self-taught experience. </w:t>
            </w:r>
            <w:r w:rsidR="004F108D">
              <w:t xml:space="preserve">Skilled in multiple facets of computer communication, as well as working with various languages. 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3C6D0B4E2F71430B937459D0EC48540C"/>
        </w:placeholder>
        <w:temporary/>
        <w:showingPlcHdr/>
        <w15:appearance w15:val="hidden"/>
      </w:sdtPr>
      <w:sdtEndPr/>
      <w:sdtContent>
        <w:p w14:paraId="0C0E5DCD" w14:textId="77777777" w:rsidR="00126049" w:rsidRPr="00843164" w:rsidRDefault="00126049" w:rsidP="002563E8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14:paraId="641639ED" w14:textId="77777777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E314AFB" w14:textId="1C16240D" w:rsidR="00260D3F" w:rsidRPr="00843164" w:rsidRDefault="00A530F5" w:rsidP="00843164">
            <w:pPr>
              <w:spacing w:line="240" w:lineRule="auto"/>
            </w:pPr>
            <w:r>
              <w:t>Experienced with multiple programming languages</w:t>
            </w:r>
            <w:r w:rsidR="002E7866">
              <w:t>, including PHP, Swift, Python, and JS</w:t>
            </w:r>
            <w:r>
              <w:t xml:space="preserve">. Able to quickly pick up new topics. </w:t>
            </w:r>
            <w:r w:rsidR="002E7866">
              <w:t xml:space="preserve">Knowledgeable on breaking down and communicating difficult topics. Capable of quickly identifying issues and applying remedial action. Familiar </w:t>
            </w:r>
            <w:r w:rsidR="00A81F22">
              <w:t xml:space="preserve">with </w:t>
            </w:r>
            <w:r w:rsidR="002E7866">
              <w:t>every facet of network communication, including TCP/IP stack, client software, and tools like Apache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9C2232BD0C8644E9A0B1A82BAF3BB71C"/>
        </w:placeholder>
        <w:temporary/>
        <w:showingPlcHdr/>
        <w15:appearance w15:val="hidden"/>
      </w:sdtPr>
      <w:sdtEndPr/>
      <w:sdtContent>
        <w:p w14:paraId="43B92286" w14:textId="77777777" w:rsidR="00843164" w:rsidRPr="00843164" w:rsidRDefault="00843164" w:rsidP="00843164">
          <w:pPr>
            <w:pStyle w:val="Heading1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14:paraId="19BA5164" w14:textId="77777777" w:rsidTr="00843164">
        <w:trPr>
          <w:tblHeader/>
        </w:trPr>
        <w:tc>
          <w:tcPr>
            <w:tcW w:w="913" w:type="pct"/>
          </w:tcPr>
          <w:p w14:paraId="306E37F6" w14:textId="7CC6F9FD" w:rsidR="00843164" w:rsidRPr="00843164" w:rsidRDefault="00387133" w:rsidP="00843164">
            <w:pPr>
              <w:pStyle w:val="Date"/>
            </w:pPr>
            <w:r>
              <w:t>2015 - 2018</w:t>
            </w:r>
          </w:p>
        </w:tc>
        <w:tc>
          <w:tcPr>
            <w:tcW w:w="4087" w:type="pct"/>
          </w:tcPr>
          <w:p w14:paraId="0F65A493" w14:textId="433DA6CD" w:rsidR="00843164" w:rsidRPr="00843164" w:rsidRDefault="00387133" w:rsidP="00297EBC">
            <w:r>
              <w:t>Intelligence Analyst</w:t>
            </w:r>
            <w:r w:rsidR="00843164" w:rsidRPr="00843164">
              <w:t>,</w:t>
            </w:r>
            <w:r>
              <w:t xml:space="preserve"> </w:t>
            </w:r>
            <w:r w:rsidR="00843164" w:rsidRPr="00843164">
              <w:t> </w:t>
            </w:r>
            <w:r>
              <w:rPr>
                <w:rStyle w:val="Emphasis"/>
              </w:rPr>
              <w:t>U.S. Army</w:t>
            </w:r>
          </w:p>
          <w:p w14:paraId="49674476" w14:textId="72EE7E9A" w:rsidR="00843164" w:rsidRPr="00843164" w:rsidRDefault="00387133" w:rsidP="00297EBC">
            <w:pPr>
              <w:pStyle w:val="ListBullet"/>
            </w:pPr>
            <w:r>
              <w:t>Required deep and complete knowledge of network security, hardware components, software and malware analysis, and wireless communication</w:t>
            </w:r>
            <w:r w:rsidR="004F108D">
              <w:t>.</w:t>
            </w:r>
          </w:p>
        </w:tc>
      </w:tr>
      <w:tr w:rsidR="004F108D" w:rsidRPr="00843164" w14:paraId="4C98FAC7" w14:textId="77777777" w:rsidTr="00843164">
        <w:trPr>
          <w:tblHeader/>
        </w:trPr>
        <w:tc>
          <w:tcPr>
            <w:tcW w:w="913" w:type="pct"/>
          </w:tcPr>
          <w:p w14:paraId="7E2D9493" w14:textId="5CDFDFE6" w:rsidR="004F108D" w:rsidRDefault="004F108D" w:rsidP="00843164">
            <w:pPr>
              <w:pStyle w:val="Date"/>
            </w:pPr>
            <w:r>
              <w:t>2014 – Present</w:t>
            </w:r>
          </w:p>
        </w:tc>
        <w:tc>
          <w:tcPr>
            <w:tcW w:w="4087" w:type="pct"/>
          </w:tcPr>
          <w:p w14:paraId="468BF66B" w14:textId="77777777" w:rsidR="004F108D" w:rsidRDefault="004F108D" w:rsidP="00297EBC">
            <w:pPr>
              <w:rPr>
                <w:i/>
              </w:rPr>
            </w:pPr>
            <w:r>
              <w:t xml:space="preserve">Freelance, </w:t>
            </w:r>
            <w:r>
              <w:rPr>
                <w:i/>
              </w:rPr>
              <w:t>Matrix Studios</w:t>
            </w:r>
          </w:p>
          <w:p w14:paraId="35A9C28A" w14:textId="208D9735" w:rsidR="004F108D" w:rsidRPr="004F108D" w:rsidRDefault="004F108D" w:rsidP="004F108D">
            <w:pPr>
              <w:pStyle w:val="ListBullet"/>
            </w:pPr>
            <w:r>
              <w:t>Worked with various clients to deliver stunning web and mobile solutions.</w:t>
            </w:r>
          </w:p>
        </w:tc>
      </w:tr>
      <w:tr w:rsidR="00843164" w:rsidRPr="00843164" w14:paraId="1E54E350" w14:textId="77777777" w:rsidTr="00843164">
        <w:tc>
          <w:tcPr>
            <w:tcW w:w="913" w:type="pct"/>
          </w:tcPr>
          <w:p w14:paraId="1BD119BC" w14:textId="4E403C1B" w:rsidR="00843164" w:rsidRPr="00843164" w:rsidRDefault="00387133" w:rsidP="00843164">
            <w:pPr>
              <w:pStyle w:val="Date"/>
            </w:pPr>
            <w:r>
              <w:t>2013</w:t>
            </w:r>
          </w:p>
        </w:tc>
        <w:tc>
          <w:tcPr>
            <w:tcW w:w="4087" w:type="pct"/>
          </w:tcPr>
          <w:p w14:paraId="3FD501CF" w14:textId="45720BDB" w:rsidR="00843164" w:rsidRPr="00843164" w:rsidRDefault="00387133" w:rsidP="00297EBC">
            <w:proofErr w:type="gramStart"/>
            <w:r>
              <w:t>Intern</w:t>
            </w:r>
            <w:r w:rsidR="00843164" w:rsidRPr="00843164">
              <w:t>,  </w:t>
            </w:r>
            <w:r>
              <w:rPr>
                <w:rStyle w:val="Emphasis"/>
              </w:rPr>
              <w:t>Fahrenheit</w:t>
            </w:r>
            <w:proofErr w:type="gramEnd"/>
            <w:r>
              <w:rPr>
                <w:rStyle w:val="Emphasis"/>
              </w:rPr>
              <w:t xml:space="preserve"> Marketing</w:t>
            </w:r>
          </w:p>
          <w:p w14:paraId="69B34B19" w14:textId="427BDC8C" w:rsidR="00843164" w:rsidRPr="00843164" w:rsidRDefault="00A530F5" w:rsidP="00297EBC">
            <w:pPr>
              <w:pStyle w:val="ListBullet"/>
            </w:pPr>
            <w:r>
              <w:t>Worked closely with senior developers to become familiar with full-stack applications, building and designing safe and secure websites, and becoming familiar with streamlined development practices</w:t>
            </w:r>
            <w:r w:rsidR="004F108D">
              <w:t>.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4DD7BD89CD5342039F4DDAEC0339BF11"/>
        </w:placeholder>
        <w:temporary/>
        <w:showingPlcHdr/>
        <w15:appearance w15:val="hidden"/>
      </w:sdtPr>
      <w:sdtEndPr/>
      <w:sdtContent>
        <w:p w14:paraId="39A136C0" w14:textId="77777777" w:rsidR="00843164" w:rsidRPr="00843164" w:rsidRDefault="00843164" w:rsidP="00843164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1657"/>
        <w:gridCol w:w="7415"/>
      </w:tblGrid>
      <w:tr w:rsidR="00843164" w:rsidRPr="00843164" w14:paraId="09786A76" w14:textId="77777777" w:rsidTr="00843164">
        <w:trPr>
          <w:tblHeader/>
        </w:trPr>
        <w:tc>
          <w:tcPr>
            <w:tcW w:w="913" w:type="pct"/>
          </w:tcPr>
          <w:p w14:paraId="78BE308C" w14:textId="1312EBFE" w:rsidR="00843164" w:rsidRPr="00843164" w:rsidRDefault="00A530F5" w:rsidP="00297EBC">
            <w:pPr>
              <w:pStyle w:val="Date"/>
            </w:pPr>
            <w:r>
              <w:t>2013-2015</w:t>
            </w:r>
          </w:p>
        </w:tc>
        <w:tc>
          <w:tcPr>
            <w:tcW w:w="4087" w:type="pct"/>
          </w:tcPr>
          <w:p w14:paraId="33597208" w14:textId="0DBA19E6" w:rsidR="00A530F5" w:rsidRPr="00A530F5" w:rsidRDefault="00A530F5" w:rsidP="00297EBC">
            <w:pPr>
              <w:rPr>
                <w:i/>
              </w:rPr>
            </w:pPr>
            <w:r>
              <w:t xml:space="preserve">Computer Science, Austin </w:t>
            </w:r>
            <w:proofErr w:type="gramStart"/>
            <w:r>
              <w:t xml:space="preserve">TX,  </w:t>
            </w:r>
            <w:r>
              <w:rPr>
                <w:i/>
              </w:rPr>
              <w:t>Austin</w:t>
            </w:r>
            <w:proofErr w:type="gramEnd"/>
            <w:r>
              <w:rPr>
                <w:i/>
              </w:rPr>
              <w:t xml:space="preserve"> Community College</w:t>
            </w:r>
          </w:p>
        </w:tc>
      </w:tr>
      <w:tr w:rsidR="00A530F5" w:rsidRPr="00843164" w14:paraId="686D93E6" w14:textId="77777777" w:rsidTr="00843164">
        <w:trPr>
          <w:tblHeader/>
        </w:trPr>
        <w:tc>
          <w:tcPr>
            <w:tcW w:w="913" w:type="pct"/>
          </w:tcPr>
          <w:p w14:paraId="47F66767" w14:textId="1DDD401A" w:rsidR="00A530F5" w:rsidRDefault="00A530F5" w:rsidP="00297EBC">
            <w:pPr>
              <w:pStyle w:val="Date"/>
            </w:pPr>
            <w:r>
              <w:t>2015</w:t>
            </w:r>
          </w:p>
        </w:tc>
        <w:tc>
          <w:tcPr>
            <w:tcW w:w="4087" w:type="pct"/>
          </w:tcPr>
          <w:p w14:paraId="52E9A50C" w14:textId="4BF0E369" w:rsidR="00A530F5" w:rsidRDefault="00A530F5" w:rsidP="00297EBC">
            <w:r>
              <w:t xml:space="preserve">Specializing </w:t>
            </w:r>
            <w:proofErr w:type="gramStart"/>
            <w:r>
              <w:t>Certification</w:t>
            </w:r>
            <w:r w:rsidRPr="00843164">
              <w:t>,  </w:t>
            </w:r>
            <w:r>
              <w:t>Pensacola</w:t>
            </w:r>
            <w:proofErr w:type="gramEnd"/>
            <w:r>
              <w:t xml:space="preserve"> FL</w:t>
            </w:r>
            <w:r w:rsidRPr="00843164">
              <w:t>,  </w:t>
            </w:r>
            <w:r>
              <w:rPr>
                <w:rStyle w:val="Emphasis"/>
              </w:rPr>
              <w:t>Joint Cyber Analysis Course</w:t>
            </w:r>
          </w:p>
        </w:tc>
      </w:tr>
    </w:tbl>
    <w:p w14:paraId="6B98E444" w14:textId="709469F1" w:rsidR="00126049" w:rsidRPr="00843164" w:rsidRDefault="00880EEA" w:rsidP="002563E8">
      <w:pPr>
        <w:pStyle w:val="Heading1"/>
      </w:pPr>
      <w:r>
        <w:lastRenderedPageBreak/>
        <w:t>Work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Communication table"/>
      </w:tblPr>
      <w:tblGrid>
        <w:gridCol w:w="9072"/>
      </w:tblGrid>
      <w:tr w:rsidR="00260D3F" w:rsidRPr="00843164" w14:paraId="58D66427" w14:textId="77777777" w:rsidTr="00843164">
        <w:trPr>
          <w:tblHeader/>
        </w:trPr>
        <w:tc>
          <w:tcPr>
            <w:tcW w:w="5000" w:type="pct"/>
          </w:tcPr>
          <w:p w14:paraId="103E9266" w14:textId="3A8DFE9C" w:rsidR="00880EEA" w:rsidRDefault="00880EEA" w:rsidP="00880EEA">
            <w:pPr>
              <w:pStyle w:val="ListBullet"/>
            </w:pPr>
            <w:r>
              <w:t xml:space="preserve">GitHub:                    </w:t>
            </w:r>
            <w:hyperlink r:id="rId10" w:history="1">
              <w:r w:rsidRPr="00E434A2">
                <w:rPr>
                  <w:rStyle w:val="Hyperlink"/>
                </w:rPr>
                <w:t>https://github.com/matrixsenpai</w:t>
              </w:r>
            </w:hyperlink>
          </w:p>
          <w:p w14:paraId="1B3CD093" w14:textId="6BD88BFD" w:rsidR="00260D3F" w:rsidRDefault="00880EEA" w:rsidP="00880EEA">
            <w:pPr>
              <w:pStyle w:val="ListBullet"/>
            </w:pPr>
            <w:r>
              <w:t xml:space="preserve">GitHub Resume:     </w:t>
            </w:r>
            <w:hyperlink r:id="rId11" w:history="1">
              <w:r w:rsidRPr="00E434A2">
                <w:rPr>
                  <w:rStyle w:val="Hyperlink"/>
                </w:rPr>
                <w:t>https://resume.github.io/?MatrixSenpai</w:t>
              </w:r>
            </w:hyperlink>
          </w:p>
          <w:p w14:paraId="6C65A1FD" w14:textId="77777777" w:rsidR="00880EEA" w:rsidRDefault="00880EEA" w:rsidP="00880EEA">
            <w:pPr>
              <w:pStyle w:val="ListBullet"/>
            </w:pPr>
            <w:r>
              <w:t xml:space="preserve">GitHub Summary:  </w:t>
            </w:r>
            <w:hyperlink r:id="rId12" w:history="1">
              <w:r w:rsidRPr="00880EEA">
                <w:rPr>
                  <w:rStyle w:val="Hyperlink"/>
                </w:rPr>
                <w:t>https://github-profile-summary.com/user/matrixsenpai</w:t>
              </w:r>
            </w:hyperlink>
          </w:p>
          <w:p w14:paraId="6379F5C5" w14:textId="420246DF" w:rsidR="00880EEA" w:rsidRPr="00843164" w:rsidRDefault="00880EEA" w:rsidP="00880EEA">
            <w:pPr>
              <w:pStyle w:val="ListBullet"/>
            </w:pPr>
          </w:p>
        </w:tc>
      </w:tr>
    </w:tbl>
    <w:p w14:paraId="348CEC0E" w14:textId="77777777" w:rsidR="00260D3F" w:rsidRPr="00843164" w:rsidRDefault="00260D3F" w:rsidP="00F25533"/>
    <w:sectPr w:rsidR="00260D3F" w:rsidRPr="00843164">
      <w:footerReference w:type="default" r:id="rId13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E2240" w14:textId="77777777" w:rsidR="00F61A56" w:rsidRDefault="00F61A56">
      <w:pPr>
        <w:spacing w:after="0"/>
      </w:pPr>
      <w:r>
        <w:separator/>
      </w:r>
    </w:p>
    <w:p w14:paraId="0974B07E" w14:textId="77777777" w:rsidR="00F61A56" w:rsidRDefault="00F61A56"/>
  </w:endnote>
  <w:endnote w:type="continuationSeparator" w:id="0">
    <w:p w14:paraId="09FC25C0" w14:textId="77777777" w:rsidR="00F61A56" w:rsidRDefault="00F61A56">
      <w:pPr>
        <w:spacing w:after="0"/>
      </w:pPr>
      <w:r>
        <w:continuationSeparator/>
      </w:r>
    </w:p>
    <w:p w14:paraId="2940F312" w14:textId="77777777" w:rsidR="00F61A56" w:rsidRDefault="00F61A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38944" w14:textId="72B69A05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A81F2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9F06B" w14:textId="77777777" w:rsidR="00F61A56" w:rsidRDefault="00F61A56">
      <w:pPr>
        <w:spacing w:after="0"/>
      </w:pPr>
      <w:r>
        <w:separator/>
      </w:r>
    </w:p>
    <w:p w14:paraId="08A8EE13" w14:textId="77777777" w:rsidR="00F61A56" w:rsidRDefault="00F61A56"/>
  </w:footnote>
  <w:footnote w:type="continuationSeparator" w:id="0">
    <w:p w14:paraId="54AE573D" w14:textId="77777777" w:rsidR="00F61A56" w:rsidRDefault="00F61A56">
      <w:pPr>
        <w:spacing w:after="0"/>
      </w:pPr>
      <w:r>
        <w:continuationSeparator/>
      </w:r>
    </w:p>
    <w:p w14:paraId="3F559601" w14:textId="77777777" w:rsidR="00F61A56" w:rsidRDefault="00F61A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F64D1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33"/>
    <w:rsid w:val="000C0CA7"/>
    <w:rsid w:val="000F2762"/>
    <w:rsid w:val="00126049"/>
    <w:rsid w:val="0014523F"/>
    <w:rsid w:val="00170E20"/>
    <w:rsid w:val="00254924"/>
    <w:rsid w:val="002563E8"/>
    <w:rsid w:val="00260D3F"/>
    <w:rsid w:val="002E7866"/>
    <w:rsid w:val="00387133"/>
    <w:rsid w:val="00475073"/>
    <w:rsid w:val="004827F9"/>
    <w:rsid w:val="004F108D"/>
    <w:rsid w:val="00650306"/>
    <w:rsid w:val="00693B17"/>
    <w:rsid w:val="00762CE4"/>
    <w:rsid w:val="00797C46"/>
    <w:rsid w:val="00843164"/>
    <w:rsid w:val="00854E7D"/>
    <w:rsid w:val="008551F7"/>
    <w:rsid w:val="00880EEA"/>
    <w:rsid w:val="008B5DC0"/>
    <w:rsid w:val="00931654"/>
    <w:rsid w:val="00A530F5"/>
    <w:rsid w:val="00A81F22"/>
    <w:rsid w:val="00A82DCC"/>
    <w:rsid w:val="00C02E26"/>
    <w:rsid w:val="00C067C5"/>
    <w:rsid w:val="00C16D6B"/>
    <w:rsid w:val="00CC05D9"/>
    <w:rsid w:val="00CD7582"/>
    <w:rsid w:val="00D0020C"/>
    <w:rsid w:val="00D06E8C"/>
    <w:rsid w:val="00D65641"/>
    <w:rsid w:val="00D81F4E"/>
    <w:rsid w:val="00E76367"/>
    <w:rsid w:val="00F25533"/>
    <w:rsid w:val="00F6077F"/>
    <w:rsid w:val="00F61A56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DB83"/>
  <w15:chartTrackingRefBased/>
  <w15:docId w15:val="{BEBB1602-D3B4-4274-985B-6A5D0E3C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24109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24109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14109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14109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E2C16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E2C16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E48312" w:themeColor="accent1" w:shadow="1"/>
        <w:left w:val="single" w:sz="2" w:space="10" w:color="E48312" w:themeColor="accent1" w:shadow="1"/>
        <w:bottom w:val="single" w:sz="2" w:space="10" w:color="E48312" w:themeColor="accent1" w:shadow="1"/>
        <w:right w:val="single" w:sz="2" w:space="10" w:color="E48312" w:themeColor="accent1" w:shadow="1"/>
      </w:pBdr>
      <w:ind w:left="1152" w:right="1152"/>
    </w:pPr>
    <w:rPr>
      <w:rFonts w:eastAsiaTheme="minorEastAsia"/>
      <w:i/>
      <w:iCs/>
      <w:color w:val="72410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63705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724109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D9D" w:themeColor="accent1" w:themeTint="66"/>
        <w:left w:val="single" w:sz="4" w:space="0" w:color="F7CD9D" w:themeColor="accent1" w:themeTint="66"/>
        <w:bottom w:val="single" w:sz="4" w:space="0" w:color="F7CD9D" w:themeColor="accent1" w:themeTint="66"/>
        <w:right w:val="single" w:sz="4" w:space="0" w:color="F7CD9D" w:themeColor="accent1" w:themeTint="66"/>
        <w:insideH w:val="single" w:sz="4" w:space="0" w:color="F7CD9D" w:themeColor="accent1" w:themeTint="66"/>
        <w:insideV w:val="single" w:sz="4" w:space="0" w:color="F7CD9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72410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72410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7141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7141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E48312" w:themeColor="accent1"/>
        <w:bottom w:val="single" w:sz="4" w:space="10" w:color="E48312" w:themeColor="accent1"/>
      </w:pBdr>
      <w:spacing w:before="360" w:after="360"/>
      <w:ind w:left="864" w:right="864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72410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724109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724109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80E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-profile-summary.com/user/matrixsenpai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sume.github.io/?MatrixSenpai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matrixsenpa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p82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C6D0B4E2F71430B937459D0EC485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CA4B5-F457-42B9-BD96-8F45399BDAE8}"/>
      </w:docPartPr>
      <w:docPartBody>
        <w:p w:rsidR="001D4C23" w:rsidRDefault="0023554D">
          <w:pPr>
            <w:pStyle w:val="3C6D0B4E2F71430B937459D0EC48540C"/>
          </w:pPr>
          <w:r w:rsidRPr="00843164">
            <w:t>Skills &amp; Abilities</w:t>
          </w:r>
        </w:p>
      </w:docPartBody>
    </w:docPart>
    <w:docPart>
      <w:docPartPr>
        <w:name w:val="9C2232BD0C8644E9A0B1A82BAF3BB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659C-C59E-42A3-815A-A42749476B8D}"/>
      </w:docPartPr>
      <w:docPartBody>
        <w:p w:rsidR="001D4C23" w:rsidRDefault="0023554D">
          <w:pPr>
            <w:pStyle w:val="9C2232BD0C8644E9A0B1A82BAF3BB71C"/>
          </w:pPr>
          <w:r w:rsidRPr="00843164">
            <w:t>Experience</w:t>
          </w:r>
        </w:p>
      </w:docPartBody>
    </w:docPart>
    <w:docPart>
      <w:docPartPr>
        <w:name w:val="4DD7BD89CD5342039F4DDAEC0339B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FCEC3-132C-4F4C-A8DF-7FBBF14205E0}"/>
      </w:docPartPr>
      <w:docPartBody>
        <w:p w:rsidR="001D4C23" w:rsidRDefault="0023554D">
          <w:pPr>
            <w:pStyle w:val="4DD7BD89CD5342039F4DDAEC0339BF11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4D"/>
    <w:rsid w:val="001D4C23"/>
    <w:rsid w:val="0023554D"/>
    <w:rsid w:val="00B9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653230B650459896AC2DDFF53767D5">
    <w:name w:val="F8653230B650459896AC2DDFF53767D5"/>
  </w:style>
  <w:style w:type="paragraph" w:customStyle="1" w:styleId="B66855497117498E99F4FAFD894CCFA6">
    <w:name w:val="B66855497117498E99F4FAFD894CCFA6"/>
  </w:style>
  <w:style w:type="paragraph" w:customStyle="1" w:styleId="FCA7EFD18D0B4D8A8DA87C3932301D98">
    <w:name w:val="FCA7EFD18D0B4D8A8DA87C3932301D98"/>
  </w:style>
  <w:style w:type="paragraph" w:customStyle="1" w:styleId="CA1E76960F9D4138A5586EB726F18D54">
    <w:name w:val="CA1E76960F9D4138A5586EB726F18D54"/>
  </w:style>
  <w:style w:type="paragraph" w:customStyle="1" w:styleId="CD56431608E4480DA9C16101179D076D">
    <w:name w:val="CD56431608E4480DA9C16101179D076D"/>
  </w:style>
  <w:style w:type="paragraph" w:customStyle="1" w:styleId="E6BAD25AF5A844E48BA9DDE5D57F1BEB">
    <w:name w:val="E6BAD25AF5A844E48BA9DDE5D57F1BEB"/>
  </w:style>
  <w:style w:type="paragraph" w:customStyle="1" w:styleId="3C6D0B4E2F71430B937459D0EC48540C">
    <w:name w:val="3C6D0B4E2F71430B937459D0EC48540C"/>
  </w:style>
  <w:style w:type="paragraph" w:customStyle="1" w:styleId="7FD5B146DDB9432A98038831392ECE68">
    <w:name w:val="7FD5B146DDB9432A98038831392ECE68"/>
  </w:style>
  <w:style w:type="paragraph" w:customStyle="1" w:styleId="9C2232BD0C8644E9A0B1A82BAF3BB71C">
    <w:name w:val="9C2232BD0C8644E9A0B1A82BAF3BB71C"/>
  </w:style>
  <w:style w:type="paragraph" w:customStyle="1" w:styleId="5C59789780884CF0BB2811AF6B3DE2C5">
    <w:name w:val="5C59789780884CF0BB2811AF6B3DE2C5"/>
  </w:style>
  <w:style w:type="paragraph" w:customStyle="1" w:styleId="BAB56CFF0E5C4918BAD345BB8B92F0A6">
    <w:name w:val="BAB56CFF0E5C4918BAD345BB8B92F0A6"/>
  </w:style>
  <w:style w:type="paragraph" w:customStyle="1" w:styleId="30061EA28E4346DDBD7C610285FCB9D1">
    <w:name w:val="30061EA28E4346DDBD7C610285FCB9D1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DABC8E49EB364820BA5F001B85AEF153">
    <w:name w:val="DABC8E49EB364820BA5F001B85AEF153"/>
  </w:style>
  <w:style w:type="paragraph" w:customStyle="1" w:styleId="105C6AFE7AE549958A5FB1453C94C920">
    <w:name w:val="105C6AFE7AE549958A5FB1453C94C920"/>
  </w:style>
  <w:style w:type="paragraph" w:customStyle="1" w:styleId="D7A1739EA10B48B0A2CC667F2A907DC4">
    <w:name w:val="D7A1739EA10B48B0A2CC667F2A907DC4"/>
  </w:style>
  <w:style w:type="paragraph" w:customStyle="1" w:styleId="5849CCE08BFE427A9675FBC3F3FA2E36">
    <w:name w:val="5849CCE08BFE427A9675FBC3F3FA2E36"/>
  </w:style>
  <w:style w:type="paragraph" w:customStyle="1" w:styleId="D5CCFB1490BD4ECAB98A39ECCD6707F8">
    <w:name w:val="D5CCFB1490BD4ECAB98A39ECCD6707F8"/>
  </w:style>
  <w:style w:type="paragraph" w:customStyle="1" w:styleId="F2479B52DE874215BA228D3E17A64B05">
    <w:name w:val="F2479B52DE874215BA228D3E17A64B05"/>
  </w:style>
  <w:style w:type="paragraph" w:customStyle="1" w:styleId="1C82C3E58CBA4EAAAE0F48CFA4900CEB">
    <w:name w:val="1C82C3E58CBA4EAAAE0F48CFA4900CEB"/>
  </w:style>
  <w:style w:type="paragraph" w:customStyle="1" w:styleId="4DD7BD89CD5342039F4DDAEC0339BF11">
    <w:name w:val="4DD7BD89CD5342039F4DDAEC0339BF11"/>
  </w:style>
  <w:style w:type="paragraph" w:customStyle="1" w:styleId="8B846811997E4143BEEB29BADF52EDAC">
    <w:name w:val="8B846811997E4143BEEB29BADF52EDAC"/>
  </w:style>
  <w:style w:type="paragraph" w:customStyle="1" w:styleId="A389F19A9DFD4008849687C5C583AC39">
    <w:name w:val="A389F19A9DFD4008849687C5C583AC39"/>
  </w:style>
  <w:style w:type="paragraph" w:customStyle="1" w:styleId="C43C500FC69E4F5B8BE54D765D40CCB2">
    <w:name w:val="C43C500FC69E4F5B8BE54D765D40CCB2"/>
  </w:style>
  <w:style w:type="paragraph" w:customStyle="1" w:styleId="7953C25A0FC54C35AC40490DC404A0CB">
    <w:name w:val="7953C25A0FC54C35AC40490DC404A0CB"/>
  </w:style>
  <w:style w:type="paragraph" w:customStyle="1" w:styleId="C5E4513EF3ED452485943E9333AE3262">
    <w:name w:val="C5E4513EF3ED452485943E9333AE3262"/>
  </w:style>
  <w:style w:type="paragraph" w:customStyle="1" w:styleId="C5ADC2E8B38E49B299B3DD2F5A6E3217">
    <w:name w:val="C5ADC2E8B38E49B299B3DD2F5A6E3217"/>
  </w:style>
  <w:style w:type="paragraph" w:customStyle="1" w:styleId="F50C5B3AE2F14DC59DDE7E5C12C5F258">
    <w:name w:val="F50C5B3AE2F14DC59DDE7E5C12C5F258"/>
  </w:style>
  <w:style w:type="paragraph" w:customStyle="1" w:styleId="CB981347D4794BD19C7980574C2FE56B">
    <w:name w:val="CB981347D4794BD19C7980574C2FE56B"/>
  </w:style>
  <w:style w:type="paragraph" w:customStyle="1" w:styleId="779F10A19B6048BCAC38D30065084C51">
    <w:name w:val="779F10A19B6048BCAC38D30065084C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46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Mason Phillips</dc:creator>
  <cp:lastModifiedBy>Mason Phillips</cp:lastModifiedBy>
  <cp:revision>4</cp:revision>
  <dcterms:created xsi:type="dcterms:W3CDTF">2018-01-31T02:14:00Z</dcterms:created>
  <dcterms:modified xsi:type="dcterms:W3CDTF">2018-01-31T21:40:00Z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